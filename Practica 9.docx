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03F4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F47" w:rsidRDefault="00803F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03F47" w:rsidRDefault="00943DE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3F47" w:rsidRDefault="00803F4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03F47" w:rsidRDefault="00803F4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03F47" w:rsidRDefault="00943DE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03F47" w:rsidRDefault="00803F4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03F4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F47" w:rsidRDefault="00803F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03F47" w:rsidRDefault="00943DE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03F47" w:rsidRDefault="00803F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F47" w:rsidRDefault="00803F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03F47" w:rsidRDefault="00943DE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03F47" w:rsidRDefault="00803F47">
      <w:pPr>
        <w:pStyle w:val="Standard"/>
      </w:pPr>
    </w:p>
    <w:p w:rsidR="00803F47" w:rsidRDefault="00803F47">
      <w:pPr>
        <w:pStyle w:val="Standard"/>
      </w:pPr>
    </w:p>
    <w:p w:rsidR="00803F47" w:rsidRDefault="00943DE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03F47" w:rsidRDefault="00943DE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03F47" w:rsidRDefault="00943DEE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6A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03F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Ing. Claudia Rodriguez Espino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1102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Practica No. 9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Cristian Cedano Mora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TableContents"/>
              <w:ind w:left="629"/>
            </w:pP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Primer Semestre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DD38B8">
            <w:pPr>
              <w:pStyle w:val="TableContents"/>
              <w:ind w:left="629"/>
            </w:pPr>
            <w:r>
              <w:t>22-Oct-17</w:t>
            </w: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03F47" w:rsidRDefault="00943DE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TableContents"/>
              <w:ind w:left="629"/>
            </w:pPr>
          </w:p>
        </w:tc>
      </w:tr>
      <w:tr w:rsidR="00803F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F47" w:rsidRDefault="00803F47">
            <w:pPr>
              <w:pStyle w:val="TableContents"/>
              <w:ind w:left="629"/>
            </w:pPr>
          </w:p>
        </w:tc>
      </w:tr>
    </w:tbl>
    <w:p w:rsidR="00803F47" w:rsidRDefault="00803F47">
      <w:pPr>
        <w:pStyle w:val="Standard"/>
      </w:pPr>
    </w:p>
    <w:p w:rsidR="00803F47" w:rsidRDefault="00803F47">
      <w:pPr>
        <w:pStyle w:val="Standard"/>
      </w:pPr>
    </w:p>
    <w:p w:rsidR="00803F47" w:rsidRDefault="00943DE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D38B8" w:rsidRPr="00A93689" w:rsidRDefault="00DD38B8" w:rsidP="00A93689">
      <w:pPr>
        <w:pStyle w:val="Prrafodelista"/>
        <w:numPr>
          <w:ilvl w:val="0"/>
          <w:numId w:val="2"/>
        </w:numPr>
        <w:suppressAutoHyphens w:val="0"/>
        <w:rPr>
          <w:rFonts w:ascii="Arial" w:eastAsia="Book Antiqua" w:hAnsi="Arial" w:cs="Arial"/>
          <w:b/>
          <w:sz w:val="26"/>
          <w:szCs w:val="26"/>
        </w:rPr>
      </w:pPr>
      <w:r>
        <w:br w:type="page"/>
      </w:r>
      <w:bookmarkStart w:id="0" w:name="_GoBack"/>
      <w:bookmarkEnd w:id="0"/>
      <w:r w:rsidR="00A93689" w:rsidRPr="00A93689">
        <w:rPr>
          <w:rFonts w:ascii="Arial" w:eastAsia="Book Antiqua" w:hAnsi="Arial" w:cs="Arial"/>
          <w:b/>
          <w:sz w:val="26"/>
          <w:szCs w:val="26"/>
        </w:rPr>
        <w:lastRenderedPageBreak/>
        <w:t xml:space="preserve"> </w:t>
      </w:r>
      <w:r w:rsidRPr="00A93689">
        <w:rPr>
          <w:rFonts w:ascii="Arial" w:eastAsia="Book Antiqua" w:hAnsi="Arial" w:cs="Arial"/>
          <w:b/>
          <w:sz w:val="26"/>
          <w:szCs w:val="26"/>
        </w:rPr>
        <w:t>Programa tablas de multiplicar del 1 al 10 (while)</w:t>
      </w:r>
      <w:r w:rsidRPr="00A93689">
        <w:rPr>
          <w:rFonts w:ascii="Arial" w:eastAsia="Book Antiqua" w:hAnsi="Arial" w:cs="Arial"/>
          <w:b/>
          <w:sz w:val="26"/>
          <w:szCs w:val="26"/>
        </w:rPr>
        <w:tab/>
      </w:r>
    </w:p>
    <w:p w:rsidR="00DD38B8" w:rsidRDefault="00DD38B8" w:rsidP="00DD38B8">
      <w:pPr>
        <w:suppressAutoHyphens w:val="0"/>
        <w:rPr>
          <w:rFonts w:ascii="Arial" w:eastAsia="Book Antiqua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#include&lt;stdio.h&gt;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#include&lt;conio.h&gt;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int x,y;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int main()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{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printf("Tablas de multiplicar del 1 al 10");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printf("\npresiona cualquier tecla para continuar.");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getch();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printf("\n\n");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x=1;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 xml:space="preserve">while(x&lt;=10) 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{   y=1;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while(y&lt;=10)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 xml:space="preserve"> {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 xml:space="preserve"> </w:t>
      </w:r>
      <w:r w:rsidRPr="00DD38B8">
        <w:rPr>
          <w:rFonts w:ascii="Arial" w:hAnsi="Arial" w:cs="Arial"/>
          <w:sz w:val="26"/>
          <w:szCs w:val="26"/>
        </w:rPr>
        <w:tab/>
        <w:t>int p= x*y;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 xml:space="preserve"> </w:t>
      </w:r>
      <w:r w:rsidRPr="00DD38B8">
        <w:rPr>
          <w:rFonts w:ascii="Arial" w:hAnsi="Arial" w:cs="Arial"/>
          <w:sz w:val="26"/>
          <w:szCs w:val="26"/>
        </w:rPr>
        <w:tab/>
        <w:t>printf("%i x %i = %i\n",x,y,p);</w:t>
      </w:r>
      <w:r w:rsidRPr="00DD38B8">
        <w:rPr>
          <w:rFonts w:ascii="Arial" w:hAnsi="Arial" w:cs="Arial"/>
          <w:sz w:val="26"/>
          <w:szCs w:val="26"/>
        </w:rPr>
        <w:tab/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 xml:space="preserve"> </w:t>
      </w:r>
      <w:r w:rsidRPr="00DD38B8">
        <w:rPr>
          <w:rFonts w:ascii="Arial" w:hAnsi="Arial" w:cs="Arial"/>
          <w:sz w:val="26"/>
          <w:szCs w:val="26"/>
        </w:rPr>
        <w:tab/>
        <w:t>y++;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 xml:space="preserve"> }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printf("\n");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x++;</w:t>
      </w:r>
      <w:r w:rsidRPr="00DD38B8">
        <w:rPr>
          <w:rFonts w:ascii="Arial" w:hAnsi="Arial" w:cs="Arial"/>
          <w:sz w:val="26"/>
          <w:szCs w:val="26"/>
        </w:rPr>
        <w:tab/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}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getch();</w:t>
      </w:r>
    </w:p>
    <w:p w:rsid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}</w:t>
      </w:r>
    </w:p>
    <w:p w:rsid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Default="00DD38B8">
      <w:pPr>
        <w:suppressAutoHyphens w:val="0"/>
        <w:rPr>
          <w:rFonts w:ascii="Arial" w:hAnsi="Arial" w:cs="Arial"/>
          <w:sz w:val="26"/>
          <w:szCs w:val="26"/>
        </w:rPr>
      </w:pPr>
      <w:r>
        <w:rPr>
          <w:noProof/>
          <w:lang w:val="es-MX" w:eastAsia="es-MX" w:bidi="ar-SA"/>
        </w:rPr>
        <w:drawing>
          <wp:inline distT="0" distB="0" distL="0" distR="0" wp14:anchorId="15FD0F4E" wp14:editId="5CA29A37">
            <wp:extent cx="6623685" cy="331914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 w:type="page"/>
      </w:r>
    </w:p>
    <w:p w:rsidR="00DD38B8" w:rsidRPr="00DD38B8" w:rsidRDefault="00DD38B8" w:rsidP="00DD38B8">
      <w:pPr>
        <w:pStyle w:val="Prrafodelista"/>
        <w:numPr>
          <w:ilvl w:val="0"/>
          <w:numId w:val="1"/>
        </w:numPr>
        <w:suppressAutoHyphens w:val="0"/>
        <w:rPr>
          <w:rFonts w:ascii="Arial" w:hAnsi="Arial" w:cs="Arial"/>
          <w:b/>
          <w:sz w:val="26"/>
          <w:szCs w:val="26"/>
        </w:rPr>
      </w:pPr>
      <w:r w:rsidRPr="00DD38B8">
        <w:rPr>
          <w:rFonts w:ascii="Arial" w:hAnsi="Arial" w:cs="Arial"/>
          <w:b/>
          <w:sz w:val="26"/>
          <w:szCs w:val="26"/>
        </w:rPr>
        <w:lastRenderedPageBreak/>
        <w:t>Programa Tablas de multiplica del 1 al 10 (for)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#include&lt;stdio.h&gt;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#include&lt;conio.h&gt;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int x,y;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int main()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{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printf("Tablas de multiplicar del 1 al 10");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printf("\npresiona cualquier tecla para continuar.");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getch();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printf("\n\n");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for(x=1;x&lt;=10;x++)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{ 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   for(y=1;y&lt;=10;y++) 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 xml:space="preserve"> {;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</w:t>
      </w: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int</w:t>
      </w:r>
      <w:r w:rsidRPr="00DD38B8">
        <w:rPr>
          <w:rFonts w:ascii="Arial" w:hAnsi="Arial" w:cs="Arial"/>
          <w:sz w:val="26"/>
          <w:szCs w:val="26"/>
        </w:rPr>
        <w:tab/>
        <w:t xml:space="preserve">p = y*x; 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  </w:t>
      </w:r>
      <w:r w:rsidRPr="00DD38B8">
        <w:rPr>
          <w:rFonts w:ascii="Arial" w:hAnsi="Arial" w:cs="Arial"/>
          <w:sz w:val="26"/>
          <w:szCs w:val="26"/>
        </w:rPr>
        <w:tab/>
        <w:t>printf("%i x %i = %i\n",x,y,p);</w:t>
      </w:r>
      <w:r w:rsidRPr="00DD38B8">
        <w:rPr>
          <w:rFonts w:ascii="Arial" w:hAnsi="Arial" w:cs="Arial"/>
          <w:sz w:val="26"/>
          <w:szCs w:val="26"/>
        </w:rPr>
        <w:tab/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 xml:space="preserve"> </w:t>
      </w:r>
      <w:r w:rsidRPr="00DD38B8">
        <w:rPr>
          <w:rFonts w:ascii="Arial" w:hAnsi="Arial" w:cs="Arial"/>
          <w:sz w:val="26"/>
          <w:szCs w:val="26"/>
        </w:rPr>
        <w:tab/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 xml:space="preserve"> }  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  </w:t>
      </w:r>
      <w:r w:rsidRPr="00DD38B8">
        <w:rPr>
          <w:rFonts w:ascii="Arial" w:hAnsi="Arial" w:cs="Arial"/>
          <w:sz w:val="26"/>
          <w:szCs w:val="26"/>
        </w:rPr>
        <w:tab/>
        <w:t>printf("\n");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  } 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 xml:space="preserve">    getch();</w:t>
      </w:r>
    </w:p>
    <w:p w:rsidR="00DD38B8" w:rsidRP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 xml:space="preserve"> </w:t>
      </w:r>
    </w:p>
    <w:p w:rsid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}</w:t>
      </w:r>
    </w:p>
    <w:p w:rsidR="00DD38B8" w:rsidRDefault="00DD38B8" w:rsidP="00DD38B8">
      <w:pPr>
        <w:suppressAutoHyphens w:val="0"/>
        <w:rPr>
          <w:rFonts w:ascii="Arial" w:hAnsi="Arial" w:cs="Arial"/>
          <w:sz w:val="26"/>
          <w:szCs w:val="26"/>
        </w:rPr>
      </w:pPr>
      <w:r>
        <w:rPr>
          <w:noProof/>
          <w:lang w:val="es-MX" w:eastAsia="es-MX" w:bidi="ar-SA"/>
        </w:rPr>
        <w:drawing>
          <wp:inline distT="0" distB="0" distL="0" distR="0" wp14:anchorId="0C1680E5" wp14:editId="56C7D29B">
            <wp:extent cx="6623685" cy="3366135"/>
            <wp:effectExtent l="0" t="0" r="571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B8" w:rsidRDefault="00DD38B8">
      <w:pPr>
        <w:suppressAutoHyphens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DD38B8" w:rsidRDefault="00DD38B8" w:rsidP="00A93689">
      <w:pPr>
        <w:pStyle w:val="Prrafodelista"/>
        <w:numPr>
          <w:ilvl w:val="0"/>
          <w:numId w:val="1"/>
        </w:numPr>
        <w:suppressAutoHyphens w:val="0"/>
        <w:rPr>
          <w:rFonts w:ascii="Arial" w:hAnsi="Arial" w:cs="Arial"/>
          <w:b/>
          <w:sz w:val="26"/>
          <w:szCs w:val="26"/>
        </w:rPr>
      </w:pPr>
      <w:r w:rsidRPr="00A93689">
        <w:rPr>
          <w:rFonts w:ascii="Arial" w:hAnsi="Arial" w:cs="Arial"/>
          <w:b/>
          <w:sz w:val="26"/>
          <w:szCs w:val="26"/>
        </w:rPr>
        <w:lastRenderedPageBreak/>
        <w:t>Programa</w:t>
      </w:r>
      <w:r w:rsidR="00A93689" w:rsidRPr="00A93689">
        <w:rPr>
          <w:rFonts w:ascii="Arial" w:hAnsi="Arial" w:cs="Arial"/>
          <w:b/>
          <w:sz w:val="26"/>
          <w:szCs w:val="26"/>
        </w:rPr>
        <w:t xml:space="preserve"> Tablas de multiplicar del 1 al 10 (do while)</w:t>
      </w: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>#include&lt;stdio.h&gt;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>#include&lt;conio.h&gt;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>int x,y;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>int main()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>{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  <w:t>printf("Tablas de multiplicar del 1 al 10");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  <w:t>printf("\npresiona cualquier tecla para continuar.");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  <w:t>getch();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  <w:t>printf("\n\n");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>x=1;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  <w:t>do {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>y=1;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>do {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 xml:space="preserve"> </w:t>
      </w:r>
      <w:r w:rsidRPr="00A93689">
        <w:rPr>
          <w:rFonts w:ascii="Arial" w:hAnsi="Arial" w:cs="Arial"/>
          <w:sz w:val="26"/>
          <w:szCs w:val="26"/>
        </w:rPr>
        <w:tab/>
        <w:t>int p= x*y;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 xml:space="preserve"> </w:t>
      </w:r>
      <w:r w:rsidRPr="00A93689">
        <w:rPr>
          <w:rFonts w:ascii="Arial" w:hAnsi="Arial" w:cs="Arial"/>
          <w:sz w:val="26"/>
          <w:szCs w:val="26"/>
        </w:rPr>
        <w:tab/>
        <w:t>printf("%i x %i = %i\n",x,y,p);</w:t>
      </w:r>
      <w:r w:rsidRPr="00A93689">
        <w:rPr>
          <w:rFonts w:ascii="Arial" w:hAnsi="Arial" w:cs="Arial"/>
          <w:sz w:val="26"/>
          <w:szCs w:val="26"/>
        </w:rPr>
        <w:tab/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 xml:space="preserve"> </w:t>
      </w:r>
      <w:r w:rsidRPr="00A93689">
        <w:rPr>
          <w:rFonts w:ascii="Arial" w:hAnsi="Arial" w:cs="Arial"/>
          <w:sz w:val="26"/>
          <w:szCs w:val="26"/>
        </w:rPr>
        <w:tab/>
        <w:t>y++;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 xml:space="preserve"> }while(y&lt;=10);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 xml:space="preserve"> printf("\n");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  <w:t xml:space="preserve"> x++;</w:t>
      </w:r>
      <w:r w:rsidRPr="00A93689">
        <w:rPr>
          <w:rFonts w:ascii="Arial" w:hAnsi="Arial" w:cs="Arial"/>
          <w:sz w:val="26"/>
          <w:szCs w:val="26"/>
        </w:rPr>
        <w:tab/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</w:r>
      <w:r w:rsidRPr="00A93689">
        <w:rPr>
          <w:rFonts w:ascii="Arial" w:hAnsi="Arial" w:cs="Arial"/>
          <w:sz w:val="26"/>
          <w:szCs w:val="26"/>
        </w:rPr>
        <w:tab/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ab/>
        <w:t>} while(x&lt;=10);</w:t>
      </w:r>
      <w:r w:rsidRPr="00A93689">
        <w:rPr>
          <w:rFonts w:ascii="Arial" w:hAnsi="Arial" w:cs="Arial"/>
          <w:sz w:val="26"/>
          <w:szCs w:val="26"/>
        </w:rPr>
        <w:tab/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 xml:space="preserve">  getch();</w:t>
      </w: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>}</w:t>
      </w: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  <w:r>
        <w:rPr>
          <w:noProof/>
          <w:lang w:val="es-MX" w:eastAsia="es-MX" w:bidi="ar-SA"/>
        </w:rPr>
        <w:drawing>
          <wp:inline distT="0" distB="0" distL="0" distR="0" wp14:anchorId="26D6F349" wp14:editId="1B852232">
            <wp:extent cx="6623685" cy="330390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Pr="00DD38B8" w:rsidRDefault="00A93689" w:rsidP="00A93689">
      <w:pPr>
        <w:pStyle w:val="Prrafodelista"/>
        <w:numPr>
          <w:ilvl w:val="0"/>
          <w:numId w:val="1"/>
        </w:numPr>
        <w:suppressAutoHyphens w:val="0"/>
        <w:rPr>
          <w:rFonts w:ascii="Arial" w:hAnsi="Arial" w:cs="Arial"/>
          <w:b/>
          <w:sz w:val="26"/>
          <w:szCs w:val="26"/>
        </w:rPr>
      </w:pPr>
      <w:r w:rsidRPr="00DD38B8">
        <w:rPr>
          <w:rFonts w:ascii="Arial" w:hAnsi="Arial" w:cs="Arial"/>
          <w:b/>
          <w:sz w:val="26"/>
          <w:szCs w:val="26"/>
        </w:rPr>
        <w:lastRenderedPageBreak/>
        <w:t>Programa Potencias de un numero</w:t>
      </w:r>
    </w:p>
    <w:p w:rsid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#include&lt;stdio.h&gt;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#include&lt;math.h&gt;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#include&lt;conio.h&gt;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int a,p,x;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int main()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{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printf("Programa para el resultado de la diez primeras potencias\n del numero o valor que ingreses");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printf("\n\nPor favor, ingresa  la base(entero): ");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scanf("%i",&amp;a);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printf("\n\n");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 xml:space="preserve">for(x=1;x&lt;=10;x++) 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{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p=pow(a,x);</w:t>
      </w:r>
      <w:r w:rsidRPr="00DD38B8">
        <w:rPr>
          <w:rFonts w:ascii="Arial" w:hAnsi="Arial" w:cs="Arial"/>
          <w:sz w:val="26"/>
          <w:szCs w:val="26"/>
        </w:rPr>
        <w:tab/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printf("(%i)^%i = %i\n\n",a,x,p);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  <w:t>}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  <w:t>getch();</w:t>
      </w:r>
    </w:p>
    <w:p w:rsidR="00A93689" w:rsidRPr="00DD38B8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ab/>
      </w:r>
      <w:r w:rsidRPr="00DD38B8">
        <w:rPr>
          <w:rFonts w:ascii="Arial" w:hAnsi="Arial" w:cs="Arial"/>
          <w:sz w:val="26"/>
          <w:szCs w:val="26"/>
        </w:rPr>
        <w:tab/>
      </w:r>
    </w:p>
    <w:p w:rsid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DD38B8">
        <w:rPr>
          <w:rFonts w:ascii="Arial" w:hAnsi="Arial" w:cs="Arial"/>
          <w:sz w:val="26"/>
          <w:szCs w:val="26"/>
        </w:rPr>
        <w:t>}</w:t>
      </w:r>
    </w:p>
    <w:p w:rsid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>
        <w:rPr>
          <w:noProof/>
          <w:lang w:val="es-MX" w:eastAsia="es-MX" w:bidi="ar-SA"/>
        </w:rPr>
        <w:drawing>
          <wp:inline distT="0" distB="0" distL="0" distR="0" wp14:anchorId="38D80CAC" wp14:editId="536AEBFD">
            <wp:extent cx="6623685" cy="333438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89" w:rsidRDefault="00A93689" w:rsidP="00A93689">
      <w:pPr>
        <w:suppressAutoHyphens w:val="0"/>
        <w:rPr>
          <w:rFonts w:ascii="Arial" w:hAnsi="Arial" w:cs="Arial"/>
          <w:b/>
          <w:sz w:val="26"/>
          <w:szCs w:val="26"/>
        </w:rPr>
      </w:pPr>
    </w:p>
    <w:p w:rsidR="00A93689" w:rsidRPr="00A93689" w:rsidRDefault="00A93689" w:rsidP="00A93689">
      <w:pPr>
        <w:suppressAutoHyphens w:val="0"/>
        <w:rPr>
          <w:rFonts w:ascii="Arial" w:hAnsi="Arial" w:cs="Arial"/>
          <w:sz w:val="26"/>
          <w:szCs w:val="26"/>
        </w:rPr>
      </w:pPr>
      <w:r w:rsidRPr="00A93689">
        <w:rPr>
          <w:rFonts w:ascii="Arial" w:hAnsi="Arial" w:cs="Arial"/>
          <w:sz w:val="26"/>
          <w:szCs w:val="26"/>
        </w:rPr>
        <w:t xml:space="preserve">Conclusion: </w:t>
      </w:r>
      <w:r>
        <w:rPr>
          <w:rFonts w:ascii="Arial" w:hAnsi="Arial" w:cs="Arial"/>
          <w:sz w:val="26"/>
          <w:szCs w:val="26"/>
        </w:rPr>
        <w:t>P</w:t>
      </w:r>
      <w:r w:rsidRPr="00A93689">
        <w:rPr>
          <w:rFonts w:ascii="Arial" w:hAnsi="Arial" w:cs="Arial"/>
          <w:sz w:val="26"/>
          <w:szCs w:val="26"/>
        </w:rPr>
        <w:t>uedo decir que al momento de la programacion existen distintas herramientas para llegar a un mismo resultado, cada quien puede escojer la forma que mas le agrade, o facilite, pero siempre Habra una mas eficaz que otra.</w:t>
      </w:r>
    </w:p>
    <w:sectPr w:rsidR="00A93689" w:rsidRPr="00A9368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DEE" w:rsidRDefault="00943DEE">
      <w:r>
        <w:separator/>
      </w:r>
    </w:p>
  </w:endnote>
  <w:endnote w:type="continuationSeparator" w:id="0">
    <w:p w:rsidR="00943DEE" w:rsidRDefault="0094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DEE" w:rsidRDefault="00943DEE">
      <w:r>
        <w:rPr>
          <w:color w:val="000000"/>
        </w:rPr>
        <w:separator/>
      </w:r>
    </w:p>
  </w:footnote>
  <w:footnote w:type="continuationSeparator" w:id="0">
    <w:p w:rsidR="00943DEE" w:rsidRDefault="00943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D4C07"/>
    <w:multiLevelType w:val="hybridMultilevel"/>
    <w:tmpl w:val="BCE04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A14"/>
    <w:multiLevelType w:val="hybridMultilevel"/>
    <w:tmpl w:val="33A23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03F47"/>
    <w:rsid w:val="00803F47"/>
    <w:rsid w:val="00943DEE"/>
    <w:rsid w:val="00A93689"/>
    <w:rsid w:val="00D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12E09-BEF0-4C9E-B398-C55979DE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DD38B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Cristian Cedano</cp:lastModifiedBy>
  <cp:revision>2</cp:revision>
  <dcterms:created xsi:type="dcterms:W3CDTF">2017-10-22T21:56:00Z</dcterms:created>
  <dcterms:modified xsi:type="dcterms:W3CDTF">2017-10-22T21:56:00Z</dcterms:modified>
</cp:coreProperties>
</file>